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5472CAF3" w:rsidR="00203C1F" w:rsidRPr="00195692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195692" w:rsidRPr="00195692">
        <w:rPr>
          <w:b/>
          <w:bCs/>
        </w:rPr>
        <w:t>3</w:t>
      </w:r>
    </w:p>
    <w:p w14:paraId="014AE29B" w14:textId="77777777" w:rsidR="00195692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195692" w:rsidRPr="00195692">
        <w:rPr>
          <w:lang w:val="uk-UA"/>
        </w:rPr>
        <w:t>Комбінування розмітки HTML та сценарію PHP. Використання функцій</w:t>
      </w:r>
      <w:r w:rsidR="00195692" w:rsidRPr="00195692">
        <w:rPr>
          <w:lang w:val="uk-UA"/>
        </w:rPr>
        <w:t xml:space="preserve"> </w:t>
      </w:r>
    </w:p>
    <w:p w14:paraId="4F967D89" w14:textId="2E5A7B31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195692" w:rsidRPr="00195692">
        <w:t xml:space="preserve"> </w:t>
      </w:r>
      <w:r w:rsidR="00195692" w:rsidRPr="00195692">
        <w:rPr>
          <w:lang w:val="uk-UA"/>
        </w:rPr>
        <w:t>Навчитись створювати сценарії на мові РНР із включенням статичного HTML-коду</w:t>
      </w:r>
    </w:p>
    <w:p w14:paraId="45EA8B08" w14:textId="5E4F5D2E" w:rsidR="00203C1F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74CB8BB9" w14:textId="77777777" w:rsidR="00B3403E" w:rsidRPr="009877A6" w:rsidRDefault="00B3403E" w:rsidP="00203C1F">
      <w:pPr>
        <w:jc w:val="center"/>
        <w:rPr>
          <w:b/>
          <w:bCs/>
          <w:lang w:val="uk-UA"/>
        </w:rPr>
      </w:pPr>
    </w:p>
    <w:p w14:paraId="3F421F7B" w14:textId="6CA684C6" w:rsidR="00D6566F" w:rsidRPr="009877A6" w:rsidRDefault="00D6566F" w:rsidP="00D6566F">
      <w:pPr>
        <w:rPr>
          <w:b/>
          <w:bCs/>
          <w:lang w:val="uk-UA"/>
        </w:rPr>
      </w:pPr>
    </w:p>
    <w:p w14:paraId="14C62FFF" w14:textId="77777777" w:rsidR="00A83752" w:rsidRDefault="00A83752" w:rsidP="00A83752">
      <w:pPr>
        <w:spacing w:after="176" w:line="270" w:lineRule="auto"/>
        <w:rPr>
          <w:b/>
          <w:lang w:val="uk-UA"/>
        </w:rPr>
      </w:pPr>
    </w:p>
    <w:p w14:paraId="122C17DD" w14:textId="77777777" w:rsidR="00A83752" w:rsidRDefault="00A83752" w:rsidP="00A83752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6D29223A" wp14:editId="5E130CC5">
            <wp:extent cx="1371600" cy="752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872" cy="75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450A" w14:textId="77777777" w:rsidR="00A83752" w:rsidRDefault="00A83752" w:rsidP="00A83752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1BDDCB98" wp14:editId="26D83A85">
            <wp:extent cx="1150034" cy="502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7034" cy="50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5C9C" w14:textId="77777777" w:rsidR="00A83752" w:rsidRDefault="00A83752" w:rsidP="00A83752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5049D1EA" wp14:editId="3B06D06E">
            <wp:extent cx="1245133" cy="251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1520" cy="2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D8E" w14:textId="77777777" w:rsidR="00A83752" w:rsidRDefault="00A83752" w:rsidP="00A83752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0F76DE4F" wp14:editId="5E3B4813">
            <wp:extent cx="1543596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7130" cy="141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F51B" w14:textId="77777777" w:rsidR="00A83752" w:rsidRPr="00A83752" w:rsidRDefault="00A83752" w:rsidP="00A83752">
      <w:pPr>
        <w:spacing w:after="176" w:line="270" w:lineRule="auto"/>
        <w:rPr>
          <w:b/>
        </w:rPr>
      </w:pPr>
      <w:r>
        <w:rPr>
          <w:noProof/>
        </w:rPr>
        <w:drawing>
          <wp:inline distT="0" distB="0" distL="0" distR="0" wp14:anchorId="2348F6C4" wp14:editId="412F8C54">
            <wp:extent cx="1589817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1866" cy="18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E273" w14:textId="77777777" w:rsidR="00A83752" w:rsidRDefault="00A83752" w:rsidP="00A83752">
      <w:pPr>
        <w:spacing w:after="176" w:line="27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58274529" wp14:editId="75951D25">
            <wp:extent cx="1629720" cy="16687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212" cy="16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737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748BF9D1" wp14:editId="38FBBDFD">
            <wp:extent cx="1572851" cy="17373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9735" cy="174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0955" w14:textId="77777777" w:rsidR="00A83752" w:rsidRPr="00A83752" w:rsidRDefault="00A83752" w:rsidP="00A83752">
      <w:pPr>
        <w:spacing w:after="176" w:line="270" w:lineRule="auto"/>
        <w:jc w:val="center"/>
        <w:rPr>
          <w:bCs/>
          <w:lang w:val="uk-UA"/>
        </w:rPr>
      </w:pPr>
      <w:r w:rsidRPr="00A83752">
        <w:rPr>
          <w:bCs/>
          <w:lang w:val="uk-UA"/>
        </w:rPr>
        <w:t>Контрольні питання</w:t>
      </w:r>
    </w:p>
    <w:p w14:paraId="74E6E18F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1. Яким чином інтерпретатор PHP розрізняє статичний HTML та виконуваний PHP?</w:t>
      </w:r>
    </w:p>
    <w:p w14:paraId="5868296D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Інтерпретатор PHP розрізняє статичний HTML і виконуваний PHP за допомогою спеціальних маркерів або тегів. PHP-код повинен бути включений між відкриваючим та закриваючим тегами PHP `&lt;?</w:t>
      </w:r>
      <w:proofErr w:type="spellStart"/>
      <w:r w:rsidRPr="00A83752">
        <w:rPr>
          <w:bCs/>
          <w:lang w:val="uk-UA"/>
        </w:rPr>
        <w:t>php</w:t>
      </w:r>
      <w:proofErr w:type="spellEnd"/>
      <w:r w:rsidRPr="00A83752">
        <w:rPr>
          <w:bCs/>
          <w:lang w:val="uk-UA"/>
        </w:rPr>
        <w:t>` і `?&gt;`. Код, який знаходиться поза цими тегами, вважається статичним HTML і відправляється як звичайний текст на сторінку</w:t>
      </w:r>
    </w:p>
    <w:p w14:paraId="2F0A2BD1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2. Яким чином можна вивести значення змінної в PHP?</w:t>
      </w:r>
    </w:p>
    <w:p w14:paraId="24416100" w14:textId="77777777" w:rsid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 xml:space="preserve">Вивести значення змінної в PHP можна за допомогою функції </w:t>
      </w:r>
      <w:proofErr w:type="spellStart"/>
      <w:r w:rsidRPr="00A83752">
        <w:rPr>
          <w:bCs/>
          <w:lang w:val="uk-UA"/>
        </w:rPr>
        <w:t>echo</w:t>
      </w:r>
      <w:proofErr w:type="spellEnd"/>
      <w:r w:rsidRPr="00A83752">
        <w:rPr>
          <w:bCs/>
          <w:lang w:val="uk-UA"/>
        </w:rPr>
        <w:t>.</w:t>
      </w:r>
    </w:p>
    <w:p w14:paraId="0B3656B4" w14:textId="174DF1C9" w:rsid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3. Які аргументи можна задати для функції `</w:t>
      </w:r>
      <w:proofErr w:type="spellStart"/>
      <w:r w:rsidRPr="00A83752">
        <w:rPr>
          <w:bCs/>
          <w:lang w:val="uk-UA"/>
        </w:rPr>
        <w:t>date</w:t>
      </w:r>
      <w:proofErr w:type="spellEnd"/>
      <w:r w:rsidRPr="00A83752">
        <w:rPr>
          <w:bCs/>
          <w:lang w:val="uk-UA"/>
        </w:rPr>
        <w:t>()` в PHP?</w:t>
      </w:r>
    </w:p>
    <w:p w14:paraId="006C450B" w14:textId="6505CFAA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 xml:space="preserve">Функція </w:t>
      </w:r>
      <w:proofErr w:type="spellStart"/>
      <w:r w:rsidRPr="00A83752">
        <w:rPr>
          <w:bCs/>
          <w:lang w:val="uk-UA"/>
        </w:rPr>
        <w:t>date</w:t>
      </w:r>
      <w:proofErr w:type="spellEnd"/>
      <w:r w:rsidRPr="00A83752">
        <w:rPr>
          <w:bCs/>
          <w:lang w:val="uk-UA"/>
        </w:rPr>
        <w:t>() приймає два аргументи:</w:t>
      </w:r>
    </w:p>
    <w:p w14:paraId="54A16573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Формат дати та часу (обов'язковий).</w:t>
      </w:r>
    </w:p>
    <w:p w14:paraId="6C5D08B2" w14:textId="4EBDDE4B" w:rsidR="00A83752" w:rsidRPr="00A83752" w:rsidRDefault="00A83752" w:rsidP="00A83752">
      <w:pPr>
        <w:spacing w:after="176" w:line="270" w:lineRule="auto"/>
        <w:rPr>
          <w:bCs/>
          <w:lang w:val="uk-UA"/>
        </w:rPr>
      </w:pPr>
      <w:proofErr w:type="spellStart"/>
      <w:r w:rsidRPr="00A83752">
        <w:rPr>
          <w:bCs/>
          <w:lang w:val="uk-UA"/>
        </w:rPr>
        <w:t>Timestamp</w:t>
      </w:r>
      <w:proofErr w:type="spellEnd"/>
      <w:r w:rsidRPr="00A83752">
        <w:rPr>
          <w:bCs/>
          <w:lang w:val="uk-UA"/>
        </w:rPr>
        <w:t xml:space="preserve"> (необов'язковий), за замовчуванням використовується поточний час.</w:t>
      </w:r>
    </w:p>
    <w:p w14:paraId="53E43786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4. Який з варіантів команди `</w:t>
      </w:r>
      <w:proofErr w:type="spellStart"/>
      <w:r w:rsidRPr="00A83752">
        <w:rPr>
          <w:bCs/>
          <w:lang w:val="uk-UA"/>
        </w:rPr>
        <w:t>echo</w:t>
      </w:r>
      <w:proofErr w:type="spellEnd"/>
      <w:r w:rsidRPr="00A83752">
        <w:rPr>
          <w:bCs/>
          <w:lang w:val="uk-UA"/>
        </w:rPr>
        <w:t>` правильний: `</w:t>
      </w:r>
      <w:proofErr w:type="spellStart"/>
      <w:r w:rsidRPr="00A83752">
        <w:rPr>
          <w:bCs/>
          <w:lang w:val="uk-UA"/>
        </w:rPr>
        <w:t>echo</w:t>
      </w:r>
      <w:proofErr w:type="spellEnd"/>
      <w:r w:rsidRPr="00A83752">
        <w:rPr>
          <w:bCs/>
          <w:lang w:val="uk-UA"/>
        </w:rPr>
        <w:t xml:space="preserve"> ($</w:t>
      </w:r>
      <w:proofErr w:type="spellStart"/>
      <w:r w:rsidRPr="00A83752">
        <w:rPr>
          <w:bCs/>
          <w:lang w:val="uk-UA"/>
        </w:rPr>
        <w:t>abc</w:t>
      </w:r>
      <w:proofErr w:type="spellEnd"/>
      <w:r w:rsidRPr="00A83752">
        <w:rPr>
          <w:bCs/>
          <w:lang w:val="uk-UA"/>
        </w:rPr>
        <w:t>);` чи `</w:t>
      </w:r>
      <w:proofErr w:type="spellStart"/>
      <w:r w:rsidRPr="00A83752">
        <w:rPr>
          <w:bCs/>
          <w:lang w:val="uk-UA"/>
        </w:rPr>
        <w:t>acho</w:t>
      </w:r>
      <w:proofErr w:type="spellEnd"/>
      <w:r w:rsidRPr="00A83752">
        <w:rPr>
          <w:bCs/>
          <w:lang w:val="uk-UA"/>
        </w:rPr>
        <w:t xml:space="preserve"> $</w:t>
      </w:r>
      <w:proofErr w:type="spellStart"/>
      <w:r w:rsidRPr="00A83752">
        <w:rPr>
          <w:bCs/>
          <w:lang w:val="uk-UA"/>
        </w:rPr>
        <w:t>abc</w:t>
      </w:r>
      <w:proofErr w:type="spellEnd"/>
      <w:r w:rsidRPr="00A83752">
        <w:rPr>
          <w:bCs/>
          <w:lang w:val="uk-UA"/>
        </w:rPr>
        <w:t>;`? Чому?</w:t>
      </w:r>
    </w:p>
    <w:p w14:paraId="588CFB2B" w14:textId="77777777" w:rsid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 xml:space="preserve">Правильний варіант: </w:t>
      </w:r>
      <w:proofErr w:type="spellStart"/>
      <w:r w:rsidRPr="00A83752">
        <w:rPr>
          <w:bCs/>
          <w:lang w:val="uk-UA"/>
        </w:rPr>
        <w:t>echo</w:t>
      </w:r>
      <w:proofErr w:type="spellEnd"/>
      <w:r w:rsidRPr="00A83752">
        <w:rPr>
          <w:bCs/>
          <w:lang w:val="uk-UA"/>
        </w:rPr>
        <w:t xml:space="preserve"> ($</w:t>
      </w:r>
      <w:proofErr w:type="spellStart"/>
      <w:r w:rsidRPr="00A83752">
        <w:rPr>
          <w:bCs/>
          <w:lang w:val="uk-UA"/>
        </w:rPr>
        <w:t>abc</w:t>
      </w:r>
      <w:proofErr w:type="spellEnd"/>
      <w:r w:rsidRPr="00A83752">
        <w:rPr>
          <w:bCs/>
          <w:lang w:val="uk-UA"/>
        </w:rPr>
        <w:t xml:space="preserve">);. Змінні в PHP повинні починатися з символу долара. У варіанті </w:t>
      </w:r>
      <w:proofErr w:type="spellStart"/>
      <w:r w:rsidRPr="00A83752">
        <w:rPr>
          <w:bCs/>
          <w:lang w:val="uk-UA"/>
        </w:rPr>
        <w:t>acho</w:t>
      </w:r>
      <w:proofErr w:type="spellEnd"/>
      <w:r w:rsidRPr="00A83752">
        <w:rPr>
          <w:bCs/>
          <w:lang w:val="uk-UA"/>
        </w:rPr>
        <w:t xml:space="preserve"> $</w:t>
      </w:r>
      <w:proofErr w:type="spellStart"/>
      <w:r w:rsidRPr="00A83752">
        <w:rPr>
          <w:bCs/>
          <w:lang w:val="uk-UA"/>
        </w:rPr>
        <w:t>abc</w:t>
      </w:r>
      <w:proofErr w:type="spellEnd"/>
      <w:r w:rsidRPr="00A83752">
        <w:rPr>
          <w:bCs/>
          <w:lang w:val="uk-UA"/>
        </w:rPr>
        <w:t>; символ долара відсутній, тому це буде помилкою.</w:t>
      </w:r>
    </w:p>
    <w:p w14:paraId="3D550391" w14:textId="12A82B2C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5. Як за допомогою вкладених циклів побудувати порожню HTML-таблицю?</w:t>
      </w:r>
    </w:p>
    <w:p w14:paraId="0176A42D" w14:textId="77777777" w:rsidR="00A83752" w:rsidRPr="00A83752" w:rsidRDefault="00A83752" w:rsidP="00A83752">
      <w:pPr>
        <w:spacing w:after="176" w:line="270" w:lineRule="auto"/>
        <w:rPr>
          <w:bCs/>
          <w:lang w:val="uk-UA"/>
        </w:rPr>
      </w:pPr>
      <w:r w:rsidRPr="00A83752">
        <w:rPr>
          <w:bCs/>
          <w:lang w:val="uk-UA"/>
        </w:rPr>
        <w:t>Для побудови порожньої HTML-таблиці за допомогою вкладених циклів в PHP, потрібно використовувати цикли для генерації рядків та стовпців таблиці.</w:t>
      </w:r>
    </w:p>
    <w:p w14:paraId="3F85054D" w14:textId="77777777" w:rsidR="00A83752" w:rsidRPr="00F2493C" w:rsidRDefault="00A83752" w:rsidP="00A83752">
      <w:pPr>
        <w:spacing w:after="176" w:line="270" w:lineRule="auto"/>
        <w:rPr>
          <w:lang w:val="uk-UA"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5"/>
      <w:footerReference w:type="first" r:id="rId16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8713" w14:textId="77777777" w:rsidR="007B3325" w:rsidRDefault="007B3325">
      <w:r>
        <w:separator/>
      </w:r>
    </w:p>
  </w:endnote>
  <w:endnote w:type="continuationSeparator" w:id="0">
    <w:p w14:paraId="427F88D9" w14:textId="77777777" w:rsidR="007B3325" w:rsidRDefault="007B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029ABEB6" w14:textId="6EBC6B84" w:rsidR="00B9437C" w:rsidRPr="007B28DA" w:rsidRDefault="00B9437C" w:rsidP="00E0287A">
          <w:pPr>
            <w:framePr w:hSpace="180" w:wrap="around" w:vAnchor="text" w:hAnchor="page" w:x="1255" w:y="-529"/>
            <w:jc w:val="center"/>
            <w:rPr>
              <w:i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</w:t>
          </w:r>
          <w:r w:rsidR="00B3403E">
            <w:rPr>
              <w:i/>
              <w:sz w:val="36"/>
              <w:szCs w:val="36"/>
              <w:lang w:val="uk-UA"/>
            </w:rPr>
            <w:t xml:space="preserve"> </w:t>
          </w:r>
          <w:r w:rsidR="00A83752">
            <w:rPr>
              <w:i/>
              <w:sz w:val="36"/>
              <w:szCs w:val="36"/>
              <w:lang w:val="en-US"/>
            </w:rPr>
            <w:t>3</w:t>
          </w:r>
        </w:p>
        <w:p w14:paraId="167372F4" w14:textId="2F22A2FF" w:rsidR="00B3403E" w:rsidRPr="006956B5" w:rsidRDefault="00B3403E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1195F394" w:rsidR="00B9437C" w:rsidRPr="007B28DA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195692">
            <w:rPr>
              <w:rFonts w:ascii="Times New Roman" w:hAnsi="Times New Roman" w:cs="Times New Roman"/>
              <w:sz w:val="44"/>
              <w:szCs w:val="20"/>
              <w:lang w:val="en-US"/>
            </w:rPr>
            <w:t>3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423D494B" w:rsidR="00B9437C" w:rsidRPr="00F039C7" w:rsidRDefault="00B3403E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Буба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36F17CF6" w:rsidR="00B9437C" w:rsidRPr="00791F3C" w:rsidRDefault="00195692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195692">
            <w:t>Комбінування розмітки HTML та сценарію PHP.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2A207E0" w:rsidR="00B9437C" w:rsidRPr="00F039C7" w:rsidRDefault="005545E6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1B389" w14:textId="77777777" w:rsidR="007B3325" w:rsidRDefault="007B3325">
      <w:r>
        <w:separator/>
      </w:r>
    </w:p>
  </w:footnote>
  <w:footnote w:type="continuationSeparator" w:id="0">
    <w:p w14:paraId="0C9FCFDF" w14:textId="77777777" w:rsidR="007B3325" w:rsidRDefault="007B3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7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2650907">
    <w:abstractNumId w:val="14"/>
  </w:num>
  <w:num w:numId="2" w16cid:durableId="602494413">
    <w:abstractNumId w:val="4"/>
  </w:num>
  <w:num w:numId="3" w16cid:durableId="1004668034">
    <w:abstractNumId w:val="0"/>
  </w:num>
  <w:num w:numId="4" w16cid:durableId="776097326">
    <w:abstractNumId w:val="19"/>
  </w:num>
  <w:num w:numId="5" w16cid:durableId="159277779">
    <w:abstractNumId w:val="16"/>
  </w:num>
  <w:num w:numId="6" w16cid:durableId="272901214">
    <w:abstractNumId w:val="12"/>
  </w:num>
  <w:num w:numId="7" w16cid:durableId="15884920">
    <w:abstractNumId w:val="18"/>
  </w:num>
  <w:num w:numId="8" w16cid:durableId="509829520">
    <w:abstractNumId w:val="3"/>
  </w:num>
  <w:num w:numId="9" w16cid:durableId="1997568977">
    <w:abstractNumId w:val="6"/>
  </w:num>
  <w:num w:numId="10" w16cid:durableId="680745578">
    <w:abstractNumId w:val="1"/>
  </w:num>
  <w:num w:numId="11" w16cid:durableId="1265042130">
    <w:abstractNumId w:val="9"/>
  </w:num>
  <w:num w:numId="12" w16cid:durableId="145242273">
    <w:abstractNumId w:val="10"/>
  </w:num>
  <w:num w:numId="13" w16cid:durableId="1794206859">
    <w:abstractNumId w:val="13"/>
  </w:num>
  <w:num w:numId="14" w16cid:durableId="2115400786">
    <w:abstractNumId w:val="5"/>
  </w:num>
  <w:num w:numId="15" w16cid:durableId="1851600258">
    <w:abstractNumId w:val="7"/>
  </w:num>
  <w:num w:numId="16" w16cid:durableId="127822818">
    <w:abstractNumId w:val="20"/>
  </w:num>
  <w:num w:numId="17" w16cid:durableId="174808250">
    <w:abstractNumId w:val="11"/>
  </w:num>
  <w:num w:numId="18" w16cid:durableId="575824617">
    <w:abstractNumId w:val="2"/>
  </w:num>
  <w:num w:numId="19" w16cid:durableId="493379855">
    <w:abstractNumId w:val="17"/>
  </w:num>
  <w:num w:numId="20" w16cid:durableId="211314186">
    <w:abstractNumId w:val="15"/>
  </w:num>
  <w:num w:numId="21" w16cid:durableId="27776123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lignBordersAndEdge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25D9F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5692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B28DA"/>
    <w:rsid w:val="007B3325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92C"/>
    <w:rsid w:val="00952A35"/>
    <w:rsid w:val="009567D1"/>
    <w:rsid w:val="00972136"/>
    <w:rsid w:val="00974FA4"/>
    <w:rsid w:val="00977B4D"/>
    <w:rsid w:val="00980CC4"/>
    <w:rsid w:val="00984A30"/>
    <w:rsid w:val="009877A6"/>
    <w:rsid w:val="009973EA"/>
    <w:rsid w:val="009A1A0A"/>
    <w:rsid w:val="009A21BA"/>
    <w:rsid w:val="009A3906"/>
    <w:rsid w:val="009A471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3752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F07C8"/>
    <w:rsid w:val="00AF08FE"/>
    <w:rsid w:val="00AF29E0"/>
    <w:rsid w:val="00AF3C57"/>
    <w:rsid w:val="00B01ED4"/>
    <w:rsid w:val="00B115CB"/>
    <w:rsid w:val="00B239FA"/>
    <w:rsid w:val="00B3403E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70F32"/>
    <w:rsid w:val="00C739DD"/>
    <w:rsid w:val="00C75AFC"/>
    <w:rsid w:val="00C80CD1"/>
    <w:rsid w:val="00C8197F"/>
    <w:rsid w:val="00C83352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206E6"/>
    <w:rsid w:val="00D273BA"/>
    <w:rsid w:val="00D40228"/>
    <w:rsid w:val="00D40526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7316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5554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31" w:color="auto"/>
                    <w:bottom w:val="single" w:sz="2" w:space="0" w:color="auto"/>
                    <w:right w:val="single" w:sz="2" w:space="31" w:color="auto"/>
                  </w:divBdr>
                  <w:divsChild>
                    <w:div w:id="57470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67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188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60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3355330">
                          <w:marLeft w:val="-9464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8114600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3822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220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69377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133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700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3780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078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72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954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20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160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63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E1E8"/>
                                                    <w:left w:val="single" w:sz="6" w:space="0" w:color="DAE1E8"/>
                                                    <w:bottom w:val="single" w:sz="6" w:space="0" w:color="DAE1E8"/>
                                                    <w:right w:val="single" w:sz="6" w:space="0" w:color="DAE1E8"/>
                                                  </w:divBdr>
                                                  <w:divsChild>
                                                    <w:div w:id="99241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455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11" w:color="auto"/>
                                                          </w:divBdr>
                                                          <w:divsChild>
                                                            <w:div w:id="29872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30050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E1E8"/>
                                                    <w:left w:val="single" w:sz="6" w:space="0" w:color="DAE1E8"/>
                                                    <w:bottom w:val="single" w:sz="6" w:space="0" w:color="DAE1E8"/>
                                                    <w:right w:val="single" w:sz="6" w:space="0" w:color="DAE1E8"/>
                                                  </w:divBdr>
                                                  <w:divsChild>
                                                    <w:div w:id="30343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8642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11" w:color="auto"/>
                                                          </w:divBdr>
                                                          <w:divsChild>
                                                            <w:div w:id="1386104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7716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67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AE1E8"/>
                                                <w:left w:val="single" w:sz="6" w:space="0" w:color="DAE1E8"/>
                                                <w:bottom w:val="single" w:sz="6" w:space="0" w:color="DAE1E8"/>
                                                <w:right w:val="single" w:sz="6" w:space="0" w:color="DAE1E8"/>
                                              </w:divBdr>
                                              <w:divsChild>
                                                <w:div w:id="6445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2713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  <w:divsChild>
                                                        <w:div w:id="1383554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5927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74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8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571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87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7108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48072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581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9330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6413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11844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19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125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87368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728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6027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251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77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110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8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536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641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308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5228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9772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44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8479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14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082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283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74776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97675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00469">
                                                                          <w:marLeft w:val="-120"/>
                                                                          <w:marRight w:val="-120"/>
                                                                          <w:marTop w:val="4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12" w:color="auto"/>
                                                                            <w:left w:val="single" w:sz="2" w:space="12" w:color="auto"/>
                                                                            <w:bottom w:val="single" w:sz="2" w:space="12" w:color="auto"/>
                                                                            <w:right w:val="single" w:sz="2" w:space="12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578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1132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6039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630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1197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0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31" w:color="auto"/>
                            <w:bottom w:val="single" w:sz="2" w:space="0" w:color="auto"/>
                            <w:right w:val="single" w:sz="2" w:space="31" w:color="auto"/>
                          </w:divBdr>
                          <w:divsChild>
                            <w:div w:id="156009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158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520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23851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7432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8944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16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012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014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0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31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33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992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7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606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642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166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26074742">
                                  <w:marLeft w:val="0"/>
                                  <w:marRight w:val="0"/>
                                  <w:marTop w:val="600"/>
                                  <w:marBottom w:val="6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72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8824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5326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4935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2093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6051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76222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53827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3987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370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5799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092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303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14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275068">
                  <w:marLeft w:val="0"/>
                  <w:marRight w:val="0"/>
                  <w:marTop w:val="0"/>
                  <w:marBottom w:val="0"/>
                  <w:divBdr>
                    <w:top w:val="single" w:sz="2" w:space="30" w:color="auto"/>
                    <w:left w:val="single" w:sz="2" w:space="30" w:color="auto"/>
                    <w:bottom w:val="single" w:sz="2" w:space="30" w:color="auto"/>
                    <w:right w:val="single" w:sz="2" w:space="30" w:color="auto"/>
                  </w:divBdr>
                  <w:divsChild>
                    <w:div w:id="813714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61480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4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138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82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459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30" w:color="auto"/>
                              </w:divBdr>
                            </w:div>
                            <w:div w:id="108353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30" w:color="auto"/>
                              </w:divBdr>
                            </w:div>
                            <w:div w:id="201506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30" w:color="auto"/>
                              </w:divBdr>
                            </w:div>
                            <w:div w:id="200307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30" w:color="auto"/>
                              </w:divBdr>
                            </w:div>
                          </w:divsChild>
                        </w:div>
                        <w:div w:id="7831151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2189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413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/>
  <cp:keywords/>
  <dc:description/>
  <cp:lastModifiedBy>Дима</cp:lastModifiedBy>
  <cp:revision>25</cp:revision>
  <cp:lastPrinted>2023-02-19T10:54:00Z</cp:lastPrinted>
  <dcterms:created xsi:type="dcterms:W3CDTF">2023-09-06T11:23:00Z</dcterms:created>
  <dcterms:modified xsi:type="dcterms:W3CDTF">2024-01-04T15:37:00Z</dcterms:modified>
</cp:coreProperties>
</file>